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Experiment no:</w:t>
      </w:r>
    </w:p>
    <w:p/>
    <w:p/>
    <w:p/>
    <w:p>
      <w:r>
        <w:t xml:space="preserve">          AIM:</w:t>
      </w:r>
    </w:p>
    <w:p>
      <w:r>
        <w:t xml:space="preserve">smart home using iot </w:t>
      </w:r>
    </w:p>
    <w:p/>
    <w:p>
      <w:r>
        <w:t xml:space="preserve">    REQUIREMENTS:</w:t>
      </w:r>
    </w:p>
    <w:p/>
    <w:p/>
    <w:p/>
    <w:p/>
    <w:p/>
    <w:p/>
    <w:p/>
    <w:p>
      <w:r>
        <w:t>1.</w:t>
        <w:tab/>
        <w:t xml:space="preserve">home gateway </w:t>
      </w:r>
    </w:p>
    <w:p>
      <w:r>
        <w:t>2.ceiling fan</w:t>
      </w:r>
    </w:p>
    <w:p>
      <w:r>
        <w:t>3.window</w:t>
      </w:r>
    </w:p>
    <w:p>
      <w:r>
        <w:t xml:space="preserve">4.smart phone </w:t>
      </w:r>
    </w:p>
    <w:p>
      <w:r>
        <w:t xml:space="preserve">5.packwt Tracer software </w:t>
      </w:r>
    </w:p>
    <w:p/>
    <w:p/>
    <w:p/>
    <w:p/>
    <w:p/>
    <w:p/>
    <w:p/>
    <w:p/>
    <w:p/>
    <w:p>
      <w:r>
        <w:t>Procedure:</w:t>
      </w:r>
    </w:p>
    <w:p/>
    <w:p/>
    <w:p/>
    <w:p/>
    <w:p/>
    <w:p/>
    <w:p/>
    <w:p>
      <w:r>
        <w:t>STEP 1: firstly. place the home gateway and from home drag and drop a ceiling fan and a window</w:t>
      </w:r>
    </w:p>
    <w:p/>
    <w:p>
      <w:r>
        <w:t>step 2 : from tools click the draw pallets and choose rectangle shape from it and insert the fan and window inside it</w:t>
      </w:r>
    </w:p>
    <w:p>
      <w:r>
        <w:t>STEP 3: config each and cjnage their respective display names.</w:t>
      </w:r>
    </w:p>
    <w:p>
      <w:r>
        <w:t>step 4 : now connect the home gateway to the fan and the home gateway to the window also.after this place a smart phone and establish the connection between the two.</w:t>
      </w:r>
    </w:p>
    <w:p>
      <w:r>
        <w:t>STEP 5:  check all the connections and verify</w:t>
      </w:r>
    </w:p>
    <w:p>
      <w:r>
        <w:drawing>
          <wp:inline distT="0" distB="0" distL="0" distR="0">
            <wp:extent cx="5943600" cy="3342949"/>
            <wp:effectExtent l="0" t="0" r="0" b="0"/>
            <wp:docPr id="1" name="图片 1" descr="C:\Users\Admin\Pictures\Screenshots\Screenshot (1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294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result : the configuration of a smart home using iot is completed and verified successfully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Latha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3</Pages>
  <Words>126</Words>
  <Characters>597</Characters>
  <Lines>47</Lines>
  <Paragraphs>16</Paragraphs>
  <CharactersWithSpaces>726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2023-05-08T14:13:00Z</dcterms:created>
  <dcterms:modified xsi:type="dcterms:W3CDTF">2023-05-08T23:13:21Z</dcterms:modified>
</cp:coreProperties>
</file>